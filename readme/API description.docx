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454507DC" w14:textId="77777777" w:rsidTr="00547F21">
        <w:trPr>
          <w:gridAfter w:val="1"/>
          <w:wAfter w:w="16" w:type="dxa"/>
          <w:trHeight w:val="610"/>
        </w:trPr>
        <w:tc>
          <w:tcPr>
            <w:tcW w:w="270" w:type="dxa"/>
            <w:shd w:val="clear" w:color="auto" w:fill="5D739A" w:themeFill="accent3"/>
          </w:tcPr>
          <w:p w14:paraId="58E6C098" w14:textId="77777777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5D739A" w:themeFill="accent3"/>
            <w:vAlign w:val="center"/>
          </w:tcPr>
          <w:p w14:paraId="47AAE040" w14:textId="17806A54" w:rsidR="00356BB9" w:rsidRPr="00356BB9" w:rsidRDefault="00972402" w:rsidP="00EB6E8D">
            <w:pPr>
              <w:pStyle w:val="ContactInfo"/>
            </w:pPr>
            <w:r w:rsidRPr="003F2DDF">
              <w:rPr>
                <w:color w:val="FFFFFF" w:themeColor="background1"/>
              </w:rPr>
              <w:t xml:space="preserve">     </w:t>
            </w:r>
            <w:r w:rsidR="00EB6E8D" w:rsidRPr="003F2DDF">
              <w:rPr>
                <w:color w:val="FFFFFF" w:themeColor="background1"/>
              </w:rPr>
              <w:t>Shirley Alus  • 207023813  • Shirleyalus@gmail.com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5D739A" w:themeFill="accent3"/>
            <w:vAlign w:val="center"/>
          </w:tcPr>
          <w:p w14:paraId="0169D750" w14:textId="43BF36CA" w:rsidR="00356BB9" w:rsidRPr="003F2DDF" w:rsidRDefault="004B7164" w:rsidP="00986878">
            <w:pPr>
              <w:pStyle w:val="Graphic"/>
              <w:jc w:val="center"/>
              <w:rPr>
                <w:rFonts w:ascii="Calibri" w:hAnsi="Calibri" w:cs="Calibri"/>
                <w:bCs/>
                <w:i/>
                <w:iCs/>
                <w:sz w:val="44"/>
                <w:szCs w:val="44"/>
              </w:rPr>
            </w:pPr>
            <w:r>
              <w:rPr>
                <w:rFonts w:ascii="Calibri" w:hAnsi="Calibri" w:cs="Calibri"/>
                <w:bCs/>
                <w:i/>
                <w:iCs/>
                <w:noProof w:val="0"/>
                <w:color w:val="DECDE8" w:themeColor="accent2"/>
                <w:sz w:val="44"/>
                <w:szCs w:val="44"/>
              </w:rPr>
              <w:t>MOVIES REVIEW</w:t>
            </w:r>
          </w:p>
        </w:tc>
        <w:tc>
          <w:tcPr>
            <w:tcW w:w="180" w:type="dxa"/>
            <w:shd w:val="clear" w:color="auto" w:fill="5D739A" w:themeFill="accent3"/>
          </w:tcPr>
          <w:p w14:paraId="5475C64B" w14:textId="77777777" w:rsidR="00356BB9" w:rsidRPr="00B90FED" w:rsidRDefault="00356BB9" w:rsidP="001A58E9">
            <w:pPr>
              <w:pStyle w:val="Graphic"/>
              <w:rPr>
                <w:color w:val="5D739A" w:themeColor="accent3"/>
              </w:rPr>
            </w:pPr>
          </w:p>
        </w:tc>
      </w:tr>
      <w:tr w:rsidR="001A58E9" w14:paraId="5915E350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p w14:paraId="18C26FBE" w14:textId="07E280B4" w:rsidR="003F2DDF" w:rsidRPr="004B7164" w:rsidRDefault="00EB6E8D" w:rsidP="004B7164">
            <w:pPr>
              <w:pStyle w:val="Title"/>
            </w:pPr>
            <w:r w:rsidRPr="00EB6E8D">
              <w:t>API Specification</w:t>
            </w:r>
          </w:p>
          <w:p w14:paraId="044B5559" w14:textId="06AB32FF" w:rsidR="003F2DDF" w:rsidRPr="003F2DDF" w:rsidRDefault="004B7164" w:rsidP="003F2DDF">
            <w:pPr>
              <w:pStyle w:val="Title"/>
              <w:rPr>
                <w:u w:val="single"/>
              </w:rPr>
            </w:pPr>
            <w:r>
              <w:rPr>
                <w:sz w:val="48"/>
                <w:szCs w:val="48"/>
                <w:u w:val="single"/>
              </w:rPr>
              <w:t>MOVIES</w:t>
            </w:r>
            <w:r w:rsidR="003F2DDF" w:rsidRPr="003F2DDF">
              <w:rPr>
                <w:sz w:val="48"/>
                <w:szCs w:val="48"/>
                <w:u w:val="single"/>
              </w:rPr>
              <w:t xml:space="preserve"> API: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5E7DFCD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2B66E83B" w14:textId="1AA8EB63" w:rsidR="00825C42" w:rsidRPr="00825C42" w:rsidRDefault="004B7164" w:rsidP="001960E4">
            <w:pPr>
              <w:pStyle w:val="Heading1"/>
              <w:outlineLvl w:val="0"/>
            </w:pPr>
            <w:r w:rsidRPr="004B7164">
              <w:rPr>
                <w:rFonts w:eastAsiaTheme="minorHAnsi" w:cstheme="minorBidi"/>
                <w:b w:val="0"/>
                <w:caps w:val="0"/>
                <w:sz w:val="32"/>
              </w:rPr>
              <w:t>/movie</w:t>
            </w:r>
          </w:p>
        </w:tc>
      </w:tr>
      <w:tr w:rsidR="00825C42" w14:paraId="3FB55002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4B817012" w14:textId="77777777" w:rsidR="00825C42" w:rsidRPr="00E219DC" w:rsidRDefault="00825C42" w:rsidP="00BE6ACF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1DB14049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4160B80C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3681694B" w14:textId="3DE7F3BD" w:rsidR="00B93E36" w:rsidRPr="001A58E9" w:rsidRDefault="00B93E36" w:rsidP="002E7D15">
            <w:r>
              <w:t>GET</w:t>
            </w:r>
          </w:p>
        </w:tc>
      </w:tr>
      <w:tr w:rsidR="00FD2462" w14:paraId="3EEBCF0B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E225353" w14:textId="77777777" w:rsidR="00FD2462" w:rsidRPr="00492C0D" w:rsidRDefault="00FD2462" w:rsidP="00FD2462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6C6645B5" w14:textId="58F183DC" w:rsidR="00FD2462" w:rsidRDefault="00FD2462" w:rsidP="00FD2462">
            <w:pPr>
              <w:rPr>
                <w:b/>
              </w:rPr>
            </w:pPr>
            <w:r w:rsidRPr="00A95C28">
              <w:rPr>
                <w:b/>
              </w:rPr>
              <w:t xml:space="preserve">{ </w:t>
            </w:r>
          </w:p>
          <w:p w14:paraId="2A8D0FEA" w14:textId="77777777" w:rsidR="00FD2462" w:rsidRPr="00A95C28" w:rsidRDefault="00FD2462" w:rsidP="00FD2462">
            <w:pPr>
              <w:rPr>
                <w:b/>
              </w:rPr>
            </w:pPr>
            <w:r>
              <w:rPr>
                <w:b/>
              </w:rPr>
              <w:t>“movie_name”:</w:t>
            </w:r>
          </w:p>
          <w:p w14:paraId="45E36022" w14:textId="7D3442BF" w:rsidR="00FD2462" w:rsidRPr="006B7FF7" w:rsidRDefault="00FD2462" w:rsidP="00FD2462">
            <w:pPr>
              <w:rPr>
                <w:b/>
              </w:rPr>
            </w:pPr>
            <w:r w:rsidRPr="00A95C28">
              <w:rPr>
                <w:b/>
              </w:rPr>
              <w:t>}</w:t>
            </w:r>
          </w:p>
        </w:tc>
      </w:tr>
      <w:tr w:rsidR="00FD2462" w14:paraId="4CDC761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772B8E7" w14:textId="77777777" w:rsidR="00FD2462" w:rsidRPr="006B7FF7" w:rsidRDefault="00FD2462" w:rsidP="00FD2462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072C62F1" w14:textId="75F10BD9" w:rsidR="00FD2462" w:rsidRPr="006B7FF7" w:rsidRDefault="00FD2462" w:rsidP="00FD2462">
            <w:pPr>
              <w:rPr>
                <w:b/>
              </w:rPr>
            </w:pPr>
            <w:r>
              <w:rPr>
                <w:b/>
              </w:rPr>
              <w:t>JSON STRINGIFY MOVIE WITHOUT SECRET PARAM</w:t>
            </w:r>
          </w:p>
        </w:tc>
      </w:tr>
      <w:tr w:rsidR="00672AE0" w14:paraId="7CFC28B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0AC2A13" w14:textId="77777777" w:rsidR="00672AE0" w:rsidRPr="00492C0D" w:rsidRDefault="00672AE0" w:rsidP="00672AE0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27D6F831" w14:textId="00BAB531" w:rsidR="00672AE0" w:rsidRPr="006B7FF7" w:rsidRDefault="00672AE0" w:rsidP="00672AE0">
            <w:pPr>
              <w:rPr>
                <w:b/>
              </w:rPr>
            </w:pPr>
            <w:r w:rsidRPr="009D4958">
              <w:rPr>
                <w:b/>
              </w:rPr>
              <w:t>400 B</w:t>
            </w:r>
            <w:r>
              <w:rPr>
                <w:b/>
              </w:rPr>
              <w:t>AD</w:t>
            </w:r>
            <w:r w:rsidRPr="009D4958">
              <w:rPr>
                <w:b/>
              </w:rPr>
              <w:t>_R</w:t>
            </w:r>
            <w:r>
              <w:rPr>
                <w:b/>
              </w:rPr>
              <w:t xml:space="preserve">EQUEST – </w:t>
            </w:r>
            <w:r w:rsidR="0015735C" w:rsidRPr="0015735C">
              <w:rPr>
                <w:b/>
              </w:rPr>
              <w:t>"this movie name doesn't exist"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B93E36" w14:paraId="521C499C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719702DE" w14:textId="77777777" w:rsidR="00FD2462" w:rsidRDefault="00FD2462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tbl>
            <w:tblPr>
              <w:tblStyle w:val="TableGrid"/>
              <w:tblW w:w="5007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er layout table"/>
            </w:tblPr>
            <w:tblGrid>
              <w:gridCol w:w="11552"/>
            </w:tblGrid>
            <w:tr w:rsidR="00FD2462" w14:paraId="6CB31A30" w14:textId="77777777" w:rsidTr="0079578E">
              <w:trPr>
                <w:trHeight w:val="720"/>
              </w:trPr>
              <w:tc>
                <w:tcPr>
                  <w:tcW w:w="11536" w:type="dxa"/>
                  <w:tcBorders>
                    <w:bottom w:val="single" w:sz="18" w:space="0" w:color="DECDE8" w:themeColor="accent2"/>
                  </w:tcBorders>
                  <w:shd w:val="clear" w:color="auto" w:fill="auto"/>
                  <w:vAlign w:val="bottom"/>
                </w:tcPr>
                <w:p w14:paraId="3B02924B" w14:textId="77777777" w:rsidR="00FD2462" w:rsidRPr="00825C42" w:rsidRDefault="00FD2462" w:rsidP="00FD2462">
                  <w:pPr>
                    <w:pStyle w:val="Heading1"/>
                    <w:outlineLvl w:val="0"/>
                  </w:pPr>
                  <w:r w:rsidRPr="004B7164">
                    <w:rPr>
                      <w:rFonts w:eastAsiaTheme="minorHAnsi" w:cstheme="minorBidi"/>
                      <w:b w:val="0"/>
                      <w:caps w:val="0"/>
                      <w:sz w:val="32"/>
                    </w:rPr>
                    <w:t>/movies</w:t>
                  </w:r>
                </w:p>
              </w:tc>
            </w:tr>
            <w:tr w:rsidR="00FD2462" w14:paraId="6A02B75B" w14:textId="77777777" w:rsidTr="0079578E">
              <w:trPr>
                <w:trHeight w:hRule="exact" w:val="216"/>
              </w:trPr>
              <w:tc>
                <w:tcPr>
                  <w:tcW w:w="11536" w:type="dxa"/>
                  <w:tcBorders>
                    <w:top w:val="single" w:sz="18" w:space="0" w:color="DECDE8" w:themeColor="accent2"/>
                  </w:tcBorders>
                  <w:shd w:val="clear" w:color="auto" w:fill="auto"/>
                  <w:vAlign w:val="center"/>
                </w:tcPr>
                <w:p w14:paraId="2E00A690" w14:textId="77777777" w:rsidR="00FD2462" w:rsidRPr="00E219DC" w:rsidRDefault="00FD2462" w:rsidP="00FD2462"/>
              </w:tc>
            </w:tr>
          </w:tbl>
          <w:tbl>
            <w:tblPr>
              <w:tblStyle w:val="StatusReportTable"/>
              <w:tblW w:w="4736" w:type="pct"/>
              <w:tblLook w:val="0620" w:firstRow="1" w:lastRow="0" w:firstColumn="0" w:lastColumn="0" w:noHBand="1" w:noVBand="1"/>
              <w:tblDescription w:val="Header layout table"/>
            </w:tblPr>
            <w:tblGrid>
              <w:gridCol w:w="2876"/>
              <w:gridCol w:w="8051"/>
            </w:tblGrid>
            <w:tr w:rsidR="00FD2462" w:rsidRPr="001A58E9" w14:paraId="204A5363" w14:textId="77777777" w:rsidTr="0079578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0"/>
              </w:trPr>
              <w:tc>
                <w:tcPr>
                  <w:tcW w:w="2872" w:type="dxa"/>
                </w:tcPr>
                <w:p w14:paraId="0540FE1F" w14:textId="77777777" w:rsidR="00FD2462" w:rsidRPr="001A58E9" w:rsidRDefault="00FD2462" w:rsidP="00FD2462">
                  <w:pPr>
                    <w:pStyle w:val="Heading2"/>
                    <w:tabs>
                      <w:tab w:val="center" w:pos="1332"/>
                    </w:tabs>
                    <w:outlineLvl w:val="1"/>
                  </w:pPr>
                  <w:r>
                    <w:t>Method</w:t>
                  </w:r>
                </w:p>
              </w:tc>
              <w:tc>
                <w:tcPr>
                  <w:tcW w:w="8040" w:type="dxa"/>
                  <w:shd w:val="clear" w:color="auto" w:fill="EEE6F3" w:themeFill="accent1" w:themeFillTint="33"/>
                </w:tcPr>
                <w:p w14:paraId="2961997F" w14:textId="77777777" w:rsidR="00FD2462" w:rsidRPr="001A58E9" w:rsidRDefault="00FD2462" w:rsidP="00FD2462">
                  <w:r>
                    <w:t>GET</w:t>
                  </w:r>
                </w:p>
              </w:tc>
            </w:tr>
            <w:tr w:rsidR="00FD2462" w14:paraId="4E0A0E2B" w14:textId="77777777" w:rsidTr="0079578E">
              <w:trPr>
                <w:trHeight w:val="430"/>
              </w:trPr>
              <w:tc>
                <w:tcPr>
                  <w:tcW w:w="2872" w:type="dxa"/>
                  <w:shd w:val="clear" w:color="auto" w:fill="5D739A" w:themeFill="accent3"/>
                </w:tcPr>
                <w:p w14:paraId="5E6DC3EC" w14:textId="77777777" w:rsidR="00FD2462" w:rsidRPr="00492C0D" w:rsidRDefault="00FD2462" w:rsidP="00FD2462">
                  <w:pPr>
                    <w:pStyle w:val="Heading2"/>
                    <w:tabs>
                      <w:tab w:val="center" w:pos="1332"/>
                    </w:tabs>
                    <w:outlineLvl w:val="1"/>
                  </w:pPr>
                  <w:r w:rsidRPr="00492C0D">
                    <w:rPr>
                      <w:rFonts w:asciiTheme="majorHAnsi" w:hAnsiTheme="majorHAnsi"/>
                    </w:rPr>
                    <w:t>Request</w:t>
                  </w:r>
                  <w:r>
                    <w:rPr>
                      <w:rFonts w:asciiTheme="majorHAnsi" w:hAnsiTheme="majorHAnsi"/>
                    </w:rPr>
                    <w:t xml:space="preserve"> body</w:t>
                  </w:r>
                </w:p>
              </w:tc>
              <w:tc>
                <w:tcPr>
                  <w:tcW w:w="8040" w:type="dxa"/>
                </w:tcPr>
                <w:p w14:paraId="34020F19" w14:textId="77777777" w:rsidR="00FD2462" w:rsidRPr="006B7FF7" w:rsidRDefault="00FD2462" w:rsidP="00FD2462">
                  <w:pPr>
                    <w:rPr>
                      <w:b/>
                    </w:rPr>
                  </w:pPr>
                  <w:r>
                    <w:rPr>
                      <w:b/>
                    </w:rPr>
                    <w:t>NONE</w:t>
                  </w:r>
                </w:p>
              </w:tc>
            </w:tr>
            <w:tr w:rsidR="00FD2462" w14:paraId="7C253D5D" w14:textId="77777777" w:rsidTr="0079578E">
              <w:trPr>
                <w:trHeight w:val="430"/>
              </w:trPr>
              <w:tc>
                <w:tcPr>
                  <w:tcW w:w="2872" w:type="dxa"/>
                  <w:shd w:val="clear" w:color="auto" w:fill="5D739A" w:themeFill="accent3"/>
                </w:tcPr>
                <w:p w14:paraId="72CE6A86" w14:textId="77777777" w:rsidR="00FD2462" w:rsidRPr="006B7FF7" w:rsidRDefault="00FD2462" w:rsidP="00FD2462">
                  <w:pPr>
                    <w:rPr>
                      <w:b/>
                    </w:rPr>
                  </w:pPr>
                  <w:r w:rsidRPr="00492C0D"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Cs w:val="26"/>
                    </w:rPr>
                    <w:t>Returns</w:t>
                  </w:r>
                </w:p>
              </w:tc>
              <w:tc>
                <w:tcPr>
                  <w:tcW w:w="8040" w:type="dxa"/>
                </w:tcPr>
                <w:p w14:paraId="73D98DE3" w14:textId="77777777" w:rsidR="00FD2462" w:rsidRPr="006B7FF7" w:rsidRDefault="00FD2462" w:rsidP="00FD2462">
                  <w:pPr>
                    <w:rPr>
                      <w:b/>
                    </w:rPr>
                  </w:pPr>
                  <w:r>
                    <w:rPr>
                      <w:b/>
                    </w:rPr>
                    <w:t>JSON STRINGIFY MOVIES_LIST WITHOUT SECRET PARAM</w:t>
                  </w:r>
                </w:p>
              </w:tc>
            </w:tr>
            <w:tr w:rsidR="00FD2462" w14:paraId="141E10E5" w14:textId="77777777" w:rsidTr="0079578E">
              <w:trPr>
                <w:trHeight w:val="430"/>
              </w:trPr>
              <w:tc>
                <w:tcPr>
                  <w:tcW w:w="2872" w:type="dxa"/>
                  <w:shd w:val="clear" w:color="auto" w:fill="5D739A" w:themeFill="accent3"/>
                </w:tcPr>
                <w:p w14:paraId="3BB01B63" w14:textId="77777777" w:rsidR="00FD2462" w:rsidRPr="00492C0D" w:rsidRDefault="00FD2462" w:rsidP="00FD2462">
                  <w:pPr>
                    <w:rPr>
                      <w:b/>
                    </w:rPr>
                  </w:pPr>
                  <w:r w:rsidRPr="00492C0D"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Cs w:val="26"/>
                    </w:rPr>
                    <w:t>On</w:t>
                  </w:r>
                  <w:r w:rsidRPr="00BE4B18">
                    <w:t xml:space="preserve"> </w:t>
                  </w:r>
                  <w:r w:rsidRPr="00492C0D"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Cs w:val="26"/>
                    </w:rPr>
                    <w:t>Error</w:t>
                  </w:r>
                </w:p>
              </w:tc>
              <w:tc>
                <w:tcPr>
                  <w:tcW w:w="8040" w:type="dxa"/>
                </w:tcPr>
                <w:p w14:paraId="6E176F84" w14:textId="77777777" w:rsidR="00FD2462" w:rsidRPr="006B7FF7" w:rsidRDefault="00FD2462" w:rsidP="00FD2462">
                  <w:pPr>
                    <w:rPr>
                      <w:b/>
                    </w:rPr>
                  </w:pPr>
                  <w:r>
                    <w:rPr>
                      <w:b/>
                    </w:rPr>
                    <w:t>NONE</w:t>
                  </w:r>
                </w:p>
              </w:tc>
            </w:tr>
          </w:tbl>
          <w:p w14:paraId="7FCEC904" w14:textId="607AD112" w:rsidR="00FD2462" w:rsidRDefault="00FD2462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62B37C00" w14:textId="77777777" w:rsidR="00FD2462" w:rsidRDefault="00FD2462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000B71E0" w14:textId="4955E8BF" w:rsidR="00B93E36" w:rsidRPr="00825C42" w:rsidRDefault="00B93E36" w:rsidP="002E7D15">
            <w:pPr>
              <w:pStyle w:val="Heading1"/>
              <w:outlineLvl w:val="0"/>
            </w:pPr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r w:rsidR="004B7164">
              <w:rPr>
                <w:rFonts w:eastAsiaTheme="minorHAnsi" w:cstheme="minorBidi"/>
                <w:b w:val="0"/>
                <w:caps w:val="0"/>
                <w:sz w:val="32"/>
              </w:rPr>
              <w:t>movie</w:t>
            </w:r>
          </w:p>
        </w:tc>
      </w:tr>
      <w:tr w:rsidR="00B93E36" w14:paraId="27E350B4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2240B819" w14:textId="77777777" w:rsidR="00B93E36" w:rsidRPr="00E219DC" w:rsidRDefault="00B93E36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662C1905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569BD704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33949530" w14:textId="77777777" w:rsidR="00B93E36" w:rsidRPr="001A58E9" w:rsidRDefault="00B93E36" w:rsidP="002E7D15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B93E36" w14:paraId="0F2B2390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D1CCFD4" w14:textId="77777777" w:rsidR="00B93E36" w:rsidRPr="00492C0D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3A2B38D7" w14:textId="77777777" w:rsidR="00A95C28" w:rsidRPr="00A95C28" w:rsidRDefault="00A95C28" w:rsidP="00A95C28">
            <w:pPr>
              <w:rPr>
                <w:b/>
              </w:rPr>
            </w:pPr>
            <w:r w:rsidRPr="00A95C28">
              <w:rPr>
                <w:b/>
              </w:rPr>
              <w:t>{</w:t>
            </w:r>
          </w:p>
          <w:p w14:paraId="2730727D" w14:textId="3581A302" w:rsidR="00A95C28" w:rsidRDefault="00A95C28" w:rsidP="00A95C28">
            <w:pPr>
              <w:rPr>
                <w:b/>
              </w:rPr>
            </w:pPr>
            <w:r w:rsidRPr="00A95C28">
              <w:rPr>
                <w:b/>
              </w:rPr>
              <w:t>“</w:t>
            </w:r>
            <w:r w:rsidR="003C4738">
              <w:rPr>
                <w:b/>
              </w:rPr>
              <w:t>user_</w:t>
            </w:r>
            <w:r w:rsidRPr="00A95C28">
              <w:rPr>
                <w:b/>
              </w:rPr>
              <w:t xml:space="preserve">name” : </w:t>
            </w:r>
          </w:p>
          <w:p w14:paraId="31C10200" w14:textId="7AB998F5" w:rsidR="003C4738" w:rsidRPr="00A95C28" w:rsidRDefault="003C4738" w:rsidP="00A95C28">
            <w:pPr>
              <w:rPr>
                <w:b/>
              </w:rPr>
            </w:pPr>
            <w:r>
              <w:rPr>
                <w:b/>
              </w:rPr>
              <w:t>“movie_name”:</w:t>
            </w:r>
          </w:p>
          <w:p w14:paraId="08A4EBD9" w14:textId="77777777" w:rsidR="00A95C28" w:rsidRPr="00A95C28" w:rsidRDefault="00A95C28" w:rsidP="00A95C28">
            <w:pPr>
              <w:rPr>
                <w:b/>
              </w:rPr>
            </w:pPr>
            <w:r w:rsidRPr="00A95C28">
              <w:rPr>
                <w:b/>
              </w:rPr>
              <w:t>“email” :</w:t>
            </w:r>
          </w:p>
          <w:p w14:paraId="7DCCD12D" w14:textId="77777777" w:rsidR="003C4738" w:rsidRDefault="00A95C28" w:rsidP="003C4738">
            <w:pPr>
              <w:rPr>
                <w:b/>
              </w:rPr>
            </w:pPr>
            <w:r w:rsidRPr="00A95C28">
              <w:rPr>
                <w:b/>
              </w:rPr>
              <w:t>“</w:t>
            </w:r>
            <w:r w:rsidR="003C4738">
              <w:rPr>
                <w:b/>
              </w:rPr>
              <w:t>image</w:t>
            </w:r>
            <w:r w:rsidRPr="00A95C28">
              <w:rPr>
                <w:b/>
              </w:rPr>
              <w:t xml:space="preserve">” : </w:t>
            </w:r>
          </w:p>
          <w:p w14:paraId="555DEBC7" w14:textId="22E31C99" w:rsidR="00B93E36" w:rsidRPr="006B7FF7" w:rsidRDefault="00A95C28" w:rsidP="003C4738">
            <w:pPr>
              <w:rPr>
                <w:b/>
              </w:rPr>
            </w:pPr>
            <w:r w:rsidRPr="00A95C28">
              <w:rPr>
                <w:b/>
              </w:rPr>
              <w:t>}</w:t>
            </w:r>
          </w:p>
        </w:tc>
      </w:tr>
      <w:tr w:rsidR="00B93E36" w14:paraId="3AEB255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04FFFEDE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6BE13CEC" w14:textId="7CEC14AF" w:rsidR="00B93E36" w:rsidRPr="006B7FF7" w:rsidRDefault="00A95C28" w:rsidP="002E7D15">
            <w:pPr>
              <w:rPr>
                <w:b/>
              </w:rPr>
            </w:pPr>
            <w:r>
              <w:rPr>
                <w:b/>
              </w:rPr>
              <w:t>JSON_STRINGIFY NEW_</w:t>
            </w:r>
            <w:r w:rsidR="004B7164">
              <w:rPr>
                <w:b/>
              </w:rPr>
              <w:t>MOVIE</w:t>
            </w:r>
          </w:p>
        </w:tc>
      </w:tr>
      <w:tr w:rsidR="00B93E36" w14:paraId="19B644B4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A0555E5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31A01F3B" w14:textId="068BCF49" w:rsidR="00A95C28" w:rsidRDefault="00B93E36" w:rsidP="00376523">
            <w:pPr>
              <w:rPr>
                <w:b/>
              </w:rPr>
            </w:pPr>
            <w:r w:rsidRPr="009D4958">
              <w:rPr>
                <w:b/>
              </w:rPr>
              <w:t>400 B</w:t>
            </w:r>
            <w:r w:rsidR="00A95C28">
              <w:rPr>
                <w:b/>
              </w:rPr>
              <w:t>AD</w:t>
            </w:r>
            <w:r w:rsidRPr="009D4958">
              <w:rPr>
                <w:b/>
              </w:rPr>
              <w:t>_R</w:t>
            </w:r>
            <w:r w:rsidR="00A95C28">
              <w:rPr>
                <w:b/>
              </w:rPr>
              <w:t>EQUEST</w:t>
            </w:r>
            <w:r>
              <w:rPr>
                <w:b/>
              </w:rPr>
              <w:t xml:space="preserve"> </w:t>
            </w:r>
            <w:r w:rsidR="00A95C28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4B7164" w:rsidRPr="004B7164">
              <w:rPr>
                <w:b/>
              </w:rPr>
              <w:t>"one of the required field is missing"</w:t>
            </w:r>
            <w:r w:rsidR="004B7164">
              <w:rPr>
                <w:b/>
              </w:rPr>
              <w:t xml:space="preserve"> / </w:t>
            </w:r>
            <w:r w:rsidR="004B7164" w:rsidRPr="004B7164">
              <w:rPr>
                <w:b/>
              </w:rPr>
              <w:t>"the required movie doesn't exist"</w:t>
            </w:r>
          </w:p>
          <w:p w14:paraId="69BD2EB8" w14:textId="25907333" w:rsidR="004B7164" w:rsidRPr="006B7FF7" w:rsidRDefault="004B7164" w:rsidP="003C4738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B93E36" w14:paraId="59E1C5A3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21B4BED6" w14:textId="77777777" w:rsidR="00A41E47" w:rsidRDefault="00A41E47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00766A89" w14:textId="3F75BF57" w:rsidR="00B93E36" w:rsidRPr="00825C42" w:rsidRDefault="00A41E47" w:rsidP="002E7D15">
            <w:pPr>
              <w:pStyle w:val="Heading1"/>
              <w:outlineLvl w:val="0"/>
            </w:pPr>
            <w:r w:rsidRPr="00A41E47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r w:rsidR="004B7164">
              <w:rPr>
                <w:rFonts w:eastAsiaTheme="minorHAnsi" w:cstheme="minorBidi"/>
                <w:b w:val="0"/>
                <w:caps w:val="0"/>
                <w:sz w:val="32"/>
              </w:rPr>
              <w:t>movie</w:t>
            </w:r>
            <w:r w:rsidRPr="00A41E47">
              <w:rPr>
                <w:rFonts w:eastAsiaTheme="minorHAnsi" w:cstheme="minorBidi"/>
                <w:b w:val="0"/>
                <w:caps w:val="0"/>
                <w:sz w:val="32"/>
              </w:rPr>
              <w:t>/(:id)</w:t>
            </w:r>
          </w:p>
        </w:tc>
      </w:tr>
      <w:tr w:rsidR="00B93E36" w14:paraId="3C99058F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4567DD13" w14:textId="77777777" w:rsidR="00B93E36" w:rsidRPr="00E219DC" w:rsidRDefault="00B93E36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1F7DA0E0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557708C1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5297AABB" w14:textId="2491886F" w:rsidR="00B93E36" w:rsidRPr="001A58E9" w:rsidRDefault="00A41E47" w:rsidP="002E7D15">
            <w:r>
              <w:rPr>
                <w:rFonts w:asciiTheme="minorHAnsi" w:hAnsiTheme="minorHAnsi"/>
                <w:b/>
              </w:rPr>
              <w:t>DELETE</w:t>
            </w:r>
          </w:p>
        </w:tc>
      </w:tr>
      <w:tr w:rsidR="00B93E36" w14:paraId="616DB2BA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E31F2EB" w14:textId="287CD1A6" w:rsidR="00B93E36" w:rsidRPr="00492C0D" w:rsidRDefault="00547F21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3D52F581" w14:textId="77777777" w:rsidR="00A41E47" w:rsidRPr="00A41E47" w:rsidRDefault="00A41E47" w:rsidP="00A41E47">
            <w:pPr>
              <w:rPr>
                <w:b/>
              </w:rPr>
            </w:pPr>
            <w:r w:rsidRPr="00A41E47">
              <w:rPr>
                <w:b/>
              </w:rPr>
              <w:t>{</w:t>
            </w:r>
          </w:p>
          <w:p w14:paraId="32A13D91" w14:textId="36C90F2E" w:rsidR="00A41E47" w:rsidRPr="00A41E47" w:rsidRDefault="00A41E47" w:rsidP="00A41E47">
            <w:pPr>
              <w:rPr>
                <w:b/>
              </w:rPr>
            </w:pPr>
            <w:r w:rsidRPr="00A41E47">
              <w:rPr>
                <w:b/>
              </w:rPr>
              <w:t xml:space="preserve"> “</w:t>
            </w:r>
            <w:r w:rsidR="003C4738">
              <w:rPr>
                <w:b/>
              </w:rPr>
              <w:t>secret</w:t>
            </w:r>
            <w:r w:rsidRPr="00A41E47">
              <w:rPr>
                <w:b/>
              </w:rPr>
              <w:t xml:space="preserve">”: </w:t>
            </w:r>
          </w:p>
          <w:p w14:paraId="1D40FE6F" w14:textId="6419BFC7" w:rsidR="00B93E36" w:rsidRPr="006B7FF7" w:rsidRDefault="00A41E47" w:rsidP="00A41E47">
            <w:pPr>
              <w:rPr>
                <w:b/>
              </w:rPr>
            </w:pPr>
            <w:r w:rsidRPr="00A41E47">
              <w:rPr>
                <w:b/>
              </w:rPr>
              <w:t>}</w:t>
            </w:r>
          </w:p>
        </w:tc>
      </w:tr>
      <w:tr w:rsidR="00B93E36" w14:paraId="56384CA6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86E7192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5007CC60" w14:textId="15DEF355" w:rsidR="00B93E36" w:rsidRPr="006B7FF7" w:rsidRDefault="00C25EF3" w:rsidP="002E7D15">
            <w:pPr>
              <w:rPr>
                <w:b/>
              </w:rPr>
            </w:pPr>
            <w:r w:rsidRPr="00C25EF3">
              <w:rPr>
                <w:b/>
              </w:rPr>
              <w:t>"the movie deleted successfully"</w:t>
            </w:r>
          </w:p>
        </w:tc>
      </w:tr>
      <w:tr w:rsidR="00B93E36" w14:paraId="2A6C7E88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8E16AF9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5497A937" w14:textId="2673FC76" w:rsidR="003C4738" w:rsidRDefault="003C4738" w:rsidP="003C4738">
            <w:pPr>
              <w:rPr>
                <w:b/>
              </w:rPr>
            </w:pPr>
            <w:r w:rsidRPr="003C4738">
              <w:rPr>
                <w:b/>
              </w:rPr>
              <w:t>400 BAD_REQUEST</w:t>
            </w:r>
            <w:r>
              <w:rPr>
                <w:b/>
              </w:rPr>
              <w:t xml:space="preserve"> - </w:t>
            </w:r>
            <w:r w:rsidRPr="003C4738">
              <w:rPr>
                <w:b/>
              </w:rPr>
              <w:t>"the required movie doesn't exist"</w:t>
            </w:r>
          </w:p>
          <w:p w14:paraId="2F97A0E5" w14:textId="77777777" w:rsidR="003C4738" w:rsidRDefault="003C4738" w:rsidP="003C4738">
            <w:pPr>
              <w:rPr>
                <w:b/>
              </w:rPr>
            </w:pPr>
            <w:r w:rsidRPr="009D4958">
              <w:rPr>
                <w:b/>
              </w:rPr>
              <w:t>40</w:t>
            </w:r>
            <w:r>
              <w:rPr>
                <w:b/>
              </w:rPr>
              <w:t>3</w:t>
            </w:r>
            <w:r w:rsidRPr="009D4958">
              <w:rPr>
                <w:b/>
              </w:rPr>
              <w:t xml:space="preserve"> </w:t>
            </w:r>
            <w:r w:rsidRPr="00A41E47">
              <w:rPr>
                <w:b/>
              </w:rPr>
              <w:t>FORBIDDEN</w:t>
            </w:r>
            <w:r>
              <w:rPr>
                <w:b/>
              </w:rPr>
              <w:t xml:space="preserve"> - </w:t>
            </w:r>
            <w:r w:rsidRPr="003C4738">
              <w:rPr>
                <w:b/>
              </w:rPr>
              <w:t xml:space="preserve">"invalid </w:t>
            </w:r>
            <w:r>
              <w:rPr>
                <w:b/>
              </w:rPr>
              <w:t>secret</w:t>
            </w:r>
            <w:r w:rsidRPr="003C4738">
              <w:rPr>
                <w:b/>
              </w:rPr>
              <w:t xml:space="preserve"> code"</w:t>
            </w:r>
            <w:r>
              <w:rPr>
                <w:b/>
              </w:rPr>
              <w:t xml:space="preserve"> </w:t>
            </w:r>
          </w:p>
          <w:p w14:paraId="0AD1B72A" w14:textId="67652DB7" w:rsidR="00A41E47" w:rsidRPr="006B7FF7" w:rsidRDefault="00A41E47" w:rsidP="003C4738">
            <w:pPr>
              <w:rPr>
                <w:b/>
              </w:rPr>
            </w:pPr>
            <w:r>
              <w:rPr>
                <w:b/>
              </w:rPr>
              <w:t xml:space="preserve">404 NOT_FOUND - </w:t>
            </w:r>
            <w:r w:rsidRPr="00A41E47">
              <w:rPr>
                <w:b/>
              </w:rPr>
              <w:t>"id doesn't exist"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B93E36" w14:paraId="4BBE667C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70D26499" w14:textId="77777777" w:rsidR="005C7F1F" w:rsidRDefault="005C7F1F" w:rsidP="007F3D13">
            <w:pPr>
              <w:pStyle w:val="Heading1"/>
              <w:outlineLvl w:val="0"/>
              <w:rPr>
                <w:sz w:val="48"/>
                <w:szCs w:val="48"/>
                <w:u w:val="single"/>
              </w:rPr>
            </w:pPr>
          </w:p>
          <w:p w14:paraId="06439DC0" w14:textId="34F5B80A" w:rsidR="003F2DDF" w:rsidRDefault="004B7164" w:rsidP="005C7F1F">
            <w:pPr>
              <w:pStyle w:val="Heading1"/>
              <w:jc w:val="center"/>
              <w:outlineLvl w:val="0"/>
            </w:pPr>
            <w:r>
              <w:rPr>
                <w:sz w:val="48"/>
                <w:szCs w:val="48"/>
                <w:u w:val="single"/>
              </w:rPr>
              <w:t>REVIEWS</w:t>
            </w:r>
            <w:r w:rsidR="003F2DDF" w:rsidRPr="003F2DDF">
              <w:rPr>
                <w:sz w:val="48"/>
                <w:szCs w:val="48"/>
                <w:u w:val="single"/>
              </w:rPr>
              <w:t xml:space="preserve"> API:</w:t>
            </w:r>
          </w:p>
          <w:p w14:paraId="1F3EEAB2" w14:textId="4C3B2D5C" w:rsidR="00B93E36" w:rsidRPr="00825C42" w:rsidRDefault="005C7F1F" w:rsidP="002E7D15">
            <w:pPr>
              <w:pStyle w:val="Heading1"/>
              <w:outlineLvl w:val="0"/>
            </w:pPr>
            <w:r w:rsidRPr="005C7F1F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r w:rsidR="007F3D13">
              <w:t xml:space="preserve"> </w:t>
            </w:r>
            <w:r w:rsidR="007F3D13" w:rsidRPr="007F3D13">
              <w:rPr>
                <w:rFonts w:eastAsiaTheme="minorHAnsi" w:cstheme="minorBidi"/>
                <w:b w:val="0"/>
                <w:caps w:val="0"/>
                <w:sz w:val="32"/>
              </w:rPr>
              <w:t>reviews</w:t>
            </w:r>
          </w:p>
        </w:tc>
      </w:tr>
      <w:tr w:rsidR="00B93E36" w14:paraId="45942CCC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626E893F" w14:textId="77777777" w:rsidR="00B93E36" w:rsidRPr="00E219DC" w:rsidRDefault="00B93E36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0C5268E9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60877210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472FB57D" w14:textId="2943614A" w:rsidR="00B93E36" w:rsidRPr="001A58E9" w:rsidRDefault="005C7F1F" w:rsidP="002E7D15">
            <w:r>
              <w:rPr>
                <w:rFonts w:asciiTheme="minorHAnsi" w:hAnsiTheme="minorHAnsi"/>
                <w:b/>
              </w:rPr>
              <w:t>GET</w:t>
            </w:r>
          </w:p>
        </w:tc>
      </w:tr>
      <w:tr w:rsidR="00B93E36" w14:paraId="4C605AF4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AB1F3D4" w14:textId="77777777" w:rsidR="00B93E36" w:rsidRPr="00492C0D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07E3E1F6" w14:textId="77777777" w:rsidR="00B93E36" w:rsidRPr="006B7FF7" w:rsidRDefault="00B93E36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B93E36" w14:paraId="1B12544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78E3283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15348656" w14:textId="73B874D2" w:rsidR="00B93E36" w:rsidRPr="006B7FF7" w:rsidRDefault="00376523" w:rsidP="002E7D15">
            <w:pPr>
              <w:rPr>
                <w:b/>
              </w:rPr>
            </w:pPr>
            <w:r w:rsidRPr="00376523">
              <w:rPr>
                <w:b/>
              </w:rPr>
              <w:t>JSON STRINGIFY USERS_LIST</w:t>
            </w:r>
          </w:p>
        </w:tc>
      </w:tr>
      <w:tr w:rsidR="00B93E36" w14:paraId="14E17D5F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938FD9E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0A66629B" w14:textId="51EDF71A" w:rsidR="00B93E36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14:paraId="59C6D20A" w14:textId="7119419E" w:rsidR="00B93E36" w:rsidRDefault="00B93E36"/>
    <w:p w14:paraId="70F73252" w14:textId="56527198" w:rsidR="00376523" w:rsidRDefault="00376523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376523" w14:paraId="777E52F6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33EBC8AD" w14:textId="22284380" w:rsidR="00376523" w:rsidRPr="00825C42" w:rsidRDefault="00376523" w:rsidP="002E7D15">
            <w:pPr>
              <w:pStyle w:val="Heading1"/>
              <w:outlineLvl w:val="0"/>
            </w:pPr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r w:rsidR="007F3D13">
              <w:t xml:space="preserve"> </w:t>
            </w:r>
            <w:r w:rsidR="007F3D13" w:rsidRPr="007F3D13">
              <w:rPr>
                <w:rFonts w:eastAsiaTheme="minorHAnsi" w:cstheme="minorBidi"/>
                <w:b w:val="0"/>
                <w:caps w:val="0"/>
                <w:sz w:val="32"/>
              </w:rPr>
              <w:t>review</w:t>
            </w:r>
          </w:p>
        </w:tc>
      </w:tr>
      <w:tr w:rsidR="00376523" w14:paraId="235C5985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44419776" w14:textId="77777777" w:rsidR="00376523" w:rsidRPr="00E219DC" w:rsidRDefault="00376523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376523" w:rsidRPr="001A58E9" w14:paraId="1E84FA90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28E2FA04" w14:textId="77777777" w:rsidR="00376523" w:rsidRPr="001A58E9" w:rsidRDefault="00376523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269E35DC" w14:textId="77777777" w:rsidR="00376523" w:rsidRPr="001A58E9" w:rsidRDefault="00376523" w:rsidP="002E7D15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376523" w14:paraId="5B2522A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A7B1874" w14:textId="77777777" w:rsidR="00376523" w:rsidRPr="00492C0D" w:rsidRDefault="00376523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1F65F089" w14:textId="77777777" w:rsidR="00376523" w:rsidRPr="00A95C28" w:rsidRDefault="00376523" w:rsidP="002E7D15">
            <w:pPr>
              <w:rPr>
                <w:b/>
              </w:rPr>
            </w:pPr>
            <w:r w:rsidRPr="00A95C28">
              <w:rPr>
                <w:b/>
              </w:rPr>
              <w:t>{</w:t>
            </w:r>
          </w:p>
          <w:p w14:paraId="5BAEBFF2" w14:textId="7F4757A2" w:rsidR="00A540A8" w:rsidRPr="00A540A8" w:rsidRDefault="00A540A8" w:rsidP="00A540A8">
            <w:pPr>
              <w:rPr>
                <w:b/>
              </w:rPr>
            </w:pPr>
            <w:r w:rsidRPr="00A540A8">
              <w:rPr>
                <w:b/>
              </w:rPr>
              <w:t xml:space="preserve">    </w:t>
            </w:r>
            <w:r>
              <w:rPr>
                <w:b/>
              </w:rPr>
              <w:t>“</w:t>
            </w:r>
            <w:r w:rsidRPr="00A540A8">
              <w:rPr>
                <w:b/>
              </w:rPr>
              <w:t>email</w:t>
            </w:r>
            <w:r>
              <w:rPr>
                <w:b/>
              </w:rPr>
              <w:t>”:</w:t>
            </w:r>
          </w:p>
          <w:p w14:paraId="5A067E5B" w14:textId="5AAA29EE" w:rsidR="00A540A8" w:rsidRPr="00A540A8" w:rsidRDefault="00A540A8" w:rsidP="00A540A8">
            <w:pPr>
              <w:rPr>
                <w:b/>
              </w:rPr>
            </w:pPr>
            <w:r w:rsidRPr="00A540A8">
              <w:rPr>
                <w:b/>
              </w:rPr>
              <w:t xml:space="preserve">    </w:t>
            </w:r>
            <w:r>
              <w:rPr>
                <w:b/>
              </w:rPr>
              <w:t>“</w:t>
            </w:r>
            <w:r w:rsidRPr="00A540A8">
              <w:rPr>
                <w:b/>
              </w:rPr>
              <w:t>user_name</w:t>
            </w:r>
            <w:r>
              <w:rPr>
                <w:b/>
              </w:rPr>
              <w:t>”:</w:t>
            </w:r>
          </w:p>
          <w:p w14:paraId="462A41EC" w14:textId="35BE254F" w:rsidR="00A540A8" w:rsidRPr="00A540A8" w:rsidRDefault="00A540A8" w:rsidP="00A540A8">
            <w:pPr>
              <w:rPr>
                <w:b/>
              </w:rPr>
            </w:pPr>
            <w:r w:rsidRPr="00A540A8">
              <w:rPr>
                <w:b/>
              </w:rPr>
              <w:t xml:space="preserve">    </w:t>
            </w:r>
            <w:r>
              <w:rPr>
                <w:b/>
              </w:rPr>
              <w:t>“</w:t>
            </w:r>
            <w:r w:rsidRPr="00A540A8">
              <w:rPr>
                <w:b/>
              </w:rPr>
              <w:t>movie_id</w:t>
            </w:r>
            <w:r>
              <w:rPr>
                <w:b/>
              </w:rPr>
              <w:t>”:</w:t>
            </w:r>
          </w:p>
          <w:p w14:paraId="5E2FE4E8" w14:textId="6B2CEE48" w:rsidR="00A540A8" w:rsidRPr="00A540A8" w:rsidRDefault="00A540A8" w:rsidP="00A540A8">
            <w:pPr>
              <w:rPr>
                <w:b/>
              </w:rPr>
            </w:pPr>
            <w:r w:rsidRPr="00A540A8">
              <w:rPr>
                <w:b/>
              </w:rPr>
              <w:t xml:space="preserve">    </w:t>
            </w:r>
            <w:r>
              <w:rPr>
                <w:b/>
              </w:rPr>
              <w:t>“</w:t>
            </w:r>
            <w:r w:rsidRPr="00A540A8">
              <w:rPr>
                <w:b/>
              </w:rPr>
              <w:t>star_rank</w:t>
            </w:r>
            <w:r>
              <w:rPr>
                <w:b/>
              </w:rPr>
              <w:t>”:</w:t>
            </w:r>
          </w:p>
          <w:p w14:paraId="39A0303A" w14:textId="0EEA322E" w:rsidR="00A540A8" w:rsidRDefault="00A540A8" w:rsidP="00A540A8">
            <w:pPr>
              <w:rPr>
                <w:b/>
              </w:rPr>
            </w:pPr>
            <w:r w:rsidRPr="00A540A8">
              <w:rPr>
                <w:b/>
              </w:rPr>
              <w:t xml:space="preserve">    </w:t>
            </w:r>
            <w:r>
              <w:rPr>
                <w:b/>
              </w:rPr>
              <w:t>“</w:t>
            </w:r>
            <w:r w:rsidRPr="00A540A8">
              <w:rPr>
                <w:b/>
              </w:rPr>
              <w:t>review_text</w:t>
            </w:r>
            <w:r>
              <w:rPr>
                <w:b/>
              </w:rPr>
              <w:t>”:</w:t>
            </w:r>
          </w:p>
          <w:p w14:paraId="1BB3C8A5" w14:textId="7C508F8E" w:rsidR="00376523" w:rsidRPr="006B7FF7" w:rsidRDefault="00376523" w:rsidP="00A540A8">
            <w:pPr>
              <w:rPr>
                <w:b/>
              </w:rPr>
            </w:pPr>
            <w:r w:rsidRPr="00A95C28">
              <w:rPr>
                <w:b/>
              </w:rPr>
              <w:t>}</w:t>
            </w:r>
          </w:p>
        </w:tc>
      </w:tr>
      <w:tr w:rsidR="00376523" w14:paraId="0996B295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AB044A7" w14:textId="77777777" w:rsidR="00376523" w:rsidRPr="006B7FF7" w:rsidRDefault="00376523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17469389" w14:textId="23260B4A" w:rsidR="00376523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>JSON_STRINGIFY NEW_</w:t>
            </w:r>
            <w:r w:rsidR="00A51195">
              <w:rPr>
                <w:b/>
              </w:rPr>
              <w:t>REVIEW</w:t>
            </w:r>
          </w:p>
        </w:tc>
      </w:tr>
      <w:tr w:rsidR="00376523" w14:paraId="03F06372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54DC05D" w14:textId="77777777" w:rsidR="00376523" w:rsidRPr="00492C0D" w:rsidRDefault="00376523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31C8EB1C" w14:textId="68BEACD6" w:rsidR="00376523" w:rsidRPr="006B7FF7" w:rsidRDefault="00376523" w:rsidP="002E7D15">
            <w:pPr>
              <w:rPr>
                <w:b/>
              </w:rPr>
            </w:pPr>
            <w:r w:rsidRPr="009D4958">
              <w:rPr>
                <w:b/>
              </w:rPr>
              <w:t>400 B</w:t>
            </w:r>
            <w:r>
              <w:rPr>
                <w:b/>
              </w:rPr>
              <w:t>AD</w:t>
            </w:r>
            <w:r w:rsidRPr="009D4958">
              <w:rPr>
                <w:b/>
              </w:rPr>
              <w:t>_R</w:t>
            </w:r>
            <w:r>
              <w:rPr>
                <w:b/>
              </w:rPr>
              <w:t xml:space="preserve">EQUEST – </w:t>
            </w:r>
            <w:r w:rsidR="00AE7377" w:rsidRPr="00AE7377">
              <w:rPr>
                <w:b/>
              </w:rPr>
              <w:t xml:space="preserve">"one of the required field is missing" </w:t>
            </w:r>
            <w:r w:rsidR="00AE7377">
              <w:rPr>
                <w:b/>
              </w:rPr>
              <w:t xml:space="preserve">/ </w:t>
            </w:r>
            <w:r w:rsidR="00AE7377" w:rsidRPr="00AE7377">
              <w:rPr>
                <w:b/>
              </w:rPr>
              <w:t>"star rank must be in range of 1-5"</w:t>
            </w:r>
            <w:r w:rsidR="00AE7377">
              <w:rPr>
                <w:b/>
              </w:rPr>
              <w:t xml:space="preserve"> / </w:t>
            </w:r>
            <w:r w:rsidR="00AE7377" w:rsidRPr="00AE7377">
              <w:rPr>
                <w:b/>
              </w:rPr>
              <w:t>"movie id doesnt exist"</w:t>
            </w:r>
          </w:p>
        </w:tc>
      </w:tr>
    </w:tbl>
    <w:p w14:paraId="33DCAD29" w14:textId="0988B4A1" w:rsidR="00376523" w:rsidRDefault="00376523" w:rsidP="006D3F73"/>
    <w:sectPr w:rsidR="00376523" w:rsidSect="001A5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717B" w14:textId="77777777" w:rsidR="003543FD" w:rsidRDefault="003543FD" w:rsidP="00E02929">
      <w:pPr>
        <w:spacing w:after="0"/>
      </w:pPr>
      <w:r>
        <w:separator/>
      </w:r>
    </w:p>
    <w:p w14:paraId="6B163E71" w14:textId="77777777" w:rsidR="003543FD" w:rsidRDefault="003543FD"/>
  </w:endnote>
  <w:endnote w:type="continuationSeparator" w:id="0">
    <w:p w14:paraId="27C43AEA" w14:textId="77777777" w:rsidR="003543FD" w:rsidRDefault="003543FD" w:rsidP="00E02929">
      <w:pPr>
        <w:spacing w:after="0"/>
      </w:pPr>
      <w:r>
        <w:continuationSeparator/>
      </w:r>
    </w:p>
    <w:p w14:paraId="2E14D882" w14:textId="77777777" w:rsidR="003543FD" w:rsidRDefault="003543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B00C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5FE8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4CF52DF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BF3A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6D7B" w14:textId="77777777" w:rsidR="003543FD" w:rsidRDefault="003543FD" w:rsidP="00E02929">
      <w:pPr>
        <w:spacing w:after="0"/>
      </w:pPr>
      <w:r>
        <w:separator/>
      </w:r>
    </w:p>
    <w:p w14:paraId="7A80BBE8" w14:textId="77777777" w:rsidR="003543FD" w:rsidRDefault="003543FD"/>
  </w:footnote>
  <w:footnote w:type="continuationSeparator" w:id="0">
    <w:p w14:paraId="4E6BFF0D" w14:textId="77777777" w:rsidR="003543FD" w:rsidRDefault="003543FD" w:rsidP="00E02929">
      <w:pPr>
        <w:spacing w:after="0"/>
      </w:pPr>
      <w:r>
        <w:continuationSeparator/>
      </w:r>
    </w:p>
    <w:p w14:paraId="20246599" w14:textId="77777777" w:rsidR="003543FD" w:rsidRDefault="003543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AE9BE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82D1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F87C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78"/>
    <w:rsid w:val="000002D3"/>
    <w:rsid w:val="00002E34"/>
    <w:rsid w:val="000260A9"/>
    <w:rsid w:val="000B7024"/>
    <w:rsid w:val="000C215D"/>
    <w:rsid w:val="000C321B"/>
    <w:rsid w:val="000F48DF"/>
    <w:rsid w:val="0013652A"/>
    <w:rsid w:val="00145D68"/>
    <w:rsid w:val="0015735C"/>
    <w:rsid w:val="00166CFC"/>
    <w:rsid w:val="001960E4"/>
    <w:rsid w:val="001A58E9"/>
    <w:rsid w:val="001B0C6F"/>
    <w:rsid w:val="001D2D76"/>
    <w:rsid w:val="001F31F6"/>
    <w:rsid w:val="00203688"/>
    <w:rsid w:val="0020390E"/>
    <w:rsid w:val="00240B38"/>
    <w:rsid w:val="00251688"/>
    <w:rsid w:val="002517EA"/>
    <w:rsid w:val="00274D9E"/>
    <w:rsid w:val="00290F0F"/>
    <w:rsid w:val="00292EF3"/>
    <w:rsid w:val="0029418F"/>
    <w:rsid w:val="002E3FBD"/>
    <w:rsid w:val="003120E0"/>
    <w:rsid w:val="00321270"/>
    <w:rsid w:val="00321F35"/>
    <w:rsid w:val="0033460E"/>
    <w:rsid w:val="003543FD"/>
    <w:rsid w:val="00356BB9"/>
    <w:rsid w:val="00376523"/>
    <w:rsid w:val="0038652D"/>
    <w:rsid w:val="00386800"/>
    <w:rsid w:val="00392E08"/>
    <w:rsid w:val="00393D6F"/>
    <w:rsid w:val="003C1FC0"/>
    <w:rsid w:val="003C3319"/>
    <w:rsid w:val="003C46A7"/>
    <w:rsid w:val="003C4738"/>
    <w:rsid w:val="003C78CB"/>
    <w:rsid w:val="003D6565"/>
    <w:rsid w:val="003F2DDF"/>
    <w:rsid w:val="004257E0"/>
    <w:rsid w:val="0044378E"/>
    <w:rsid w:val="004502DA"/>
    <w:rsid w:val="004537C5"/>
    <w:rsid w:val="00465B79"/>
    <w:rsid w:val="00492C0D"/>
    <w:rsid w:val="00495301"/>
    <w:rsid w:val="004A234F"/>
    <w:rsid w:val="004B7164"/>
    <w:rsid w:val="00504074"/>
    <w:rsid w:val="005235FF"/>
    <w:rsid w:val="00527C72"/>
    <w:rsid w:val="00547F21"/>
    <w:rsid w:val="00554FFA"/>
    <w:rsid w:val="005848AD"/>
    <w:rsid w:val="00587DBA"/>
    <w:rsid w:val="005A2C96"/>
    <w:rsid w:val="005A49E4"/>
    <w:rsid w:val="005C4039"/>
    <w:rsid w:val="005C7F1F"/>
    <w:rsid w:val="005F4C34"/>
    <w:rsid w:val="005F61B2"/>
    <w:rsid w:val="00607D89"/>
    <w:rsid w:val="00610040"/>
    <w:rsid w:val="00631F6B"/>
    <w:rsid w:val="00667735"/>
    <w:rsid w:val="00672AE0"/>
    <w:rsid w:val="006B7FF7"/>
    <w:rsid w:val="006D3F73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7F3D13"/>
    <w:rsid w:val="008105F2"/>
    <w:rsid w:val="00813E52"/>
    <w:rsid w:val="0081578A"/>
    <w:rsid w:val="00825C42"/>
    <w:rsid w:val="008411EF"/>
    <w:rsid w:val="00871CDD"/>
    <w:rsid w:val="00872777"/>
    <w:rsid w:val="008A2200"/>
    <w:rsid w:val="008B7EC0"/>
    <w:rsid w:val="008E3A9C"/>
    <w:rsid w:val="008E448C"/>
    <w:rsid w:val="00913758"/>
    <w:rsid w:val="00923E5C"/>
    <w:rsid w:val="0093672F"/>
    <w:rsid w:val="00972402"/>
    <w:rsid w:val="00974E1C"/>
    <w:rsid w:val="00983FF5"/>
    <w:rsid w:val="00986878"/>
    <w:rsid w:val="009C3F23"/>
    <w:rsid w:val="009D4958"/>
    <w:rsid w:val="00A01BF8"/>
    <w:rsid w:val="00A13DDB"/>
    <w:rsid w:val="00A14DE6"/>
    <w:rsid w:val="00A1749D"/>
    <w:rsid w:val="00A22F77"/>
    <w:rsid w:val="00A269E5"/>
    <w:rsid w:val="00A27759"/>
    <w:rsid w:val="00A36711"/>
    <w:rsid w:val="00A41E47"/>
    <w:rsid w:val="00A45804"/>
    <w:rsid w:val="00A51195"/>
    <w:rsid w:val="00A540A8"/>
    <w:rsid w:val="00A60984"/>
    <w:rsid w:val="00A653DA"/>
    <w:rsid w:val="00A87814"/>
    <w:rsid w:val="00A95C28"/>
    <w:rsid w:val="00AA224B"/>
    <w:rsid w:val="00AB2FD7"/>
    <w:rsid w:val="00AB739B"/>
    <w:rsid w:val="00AE7377"/>
    <w:rsid w:val="00AF1675"/>
    <w:rsid w:val="00B00254"/>
    <w:rsid w:val="00B3568C"/>
    <w:rsid w:val="00B41BE0"/>
    <w:rsid w:val="00B42B3B"/>
    <w:rsid w:val="00B45802"/>
    <w:rsid w:val="00B83AB0"/>
    <w:rsid w:val="00B90FED"/>
    <w:rsid w:val="00B93E36"/>
    <w:rsid w:val="00BA0F5B"/>
    <w:rsid w:val="00BB4CB0"/>
    <w:rsid w:val="00BE05B1"/>
    <w:rsid w:val="00BE36A4"/>
    <w:rsid w:val="00BE7C39"/>
    <w:rsid w:val="00C12475"/>
    <w:rsid w:val="00C25EF3"/>
    <w:rsid w:val="00C43190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B6E8D"/>
    <w:rsid w:val="00EC0CF1"/>
    <w:rsid w:val="00EC1F4E"/>
    <w:rsid w:val="00ED333F"/>
    <w:rsid w:val="00F06320"/>
    <w:rsid w:val="00F0767F"/>
    <w:rsid w:val="00F30471"/>
    <w:rsid w:val="00FD2462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0B77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B6E8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5D739A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A5A62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74041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9390AA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864EA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5D739A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5D739A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CDB5DC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5D739A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EE6F3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5D739A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DECDE8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AD84C6" w:themeColor="accent1"/>
        <w:left w:val="single" w:sz="4" w:space="4" w:color="AD84C6" w:themeColor="accent1"/>
        <w:bottom w:val="single" w:sz="4" w:space="1" w:color="AD84C6" w:themeColor="accent1"/>
        <w:right w:val="single" w:sz="4" w:space="4" w:color="AD84C6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3A5A62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374041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9390AA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864EA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AD84C6" w:themeColor="accent1"/>
        <w:bottom w:val="single" w:sz="4" w:space="10" w:color="AD84C6" w:themeColor="accent1"/>
      </w:pBdr>
      <w:spacing w:before="360" w:after="360"/>
      <w:jc w:val="center"/>
    </w:pPr>
    <w:rPr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AD84C6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AD84C6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BDC6D7" w:themeColor="accent3" w:themeTint="66"/>
        <w:left w:val="single" w:sz="4" w:space="0" w:color="BDC6D7" w:themeColor="accent3" w:themeTint="66"/>
        <w:bottom w:val="single" w:sz="4" w:space="0" w:color="BDC6D7" w:themeColor="accent3" w:themeTint="66"/>
        <w:right w:val="single" w:sz="4" w:space="0" w:color="BDC6D7" w:themeColor="accent3" w:themeTint="66"/>
        <w:insideH w:val="single" w:sz="4" w:space="0" w:color="BDC6D7" w:themeColor="accent3" w:themeTint="66"/>
        <w:insideV w:val="single" w:sz="4" w:space="0" w:color="BDC6D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DECDE8" w:themeColor="accent2"/>
      <w:sz w:val="24"/>
    </w:rPr>
  </w:style>
  <w:style w:type="table" w:customStyle="1" w:styleId="Style1">
    <w:name w:val="Style1"/>
    <w:basedOn w:val="TableNormal"/>
    <w:uiPriority w:val="99"/>
    <w:rsid w:val="00871CD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veda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DECDE8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2ED82-F157-4DD7-B23F-C272F38B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2021-12-18T12:09:00Z</dcterms:created>
  <dcterms:modified xsi:type="dcterms:W3CDTF">2022-02-08T14:07:00Z</dcterms:modified>
</cp:coreProperties>
</file>